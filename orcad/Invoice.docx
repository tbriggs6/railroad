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774" w:rsidRDefault="00723774" w:rsidP="00195ECC">
      <w:pPr>
        <w:jc w:val="center"/>
      </w:pPr>
    </w:p>
    <w:tbl>
      <w:tblPr>
        <w:tblW w:w="5000" w:type="pct"/>
        <w:shd w:val="clear" w:color="auto" w:fill="365F91" w:themeFill="accent1" w:themeFillShade="BF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4680"/>
        <w:gridCol w:w="4680"/>
      </w:tblGrid>
      <w:tr w:rsidR="003B3CFE" w:rsidRPr="007427F1" w:rsidTr="00374E79">
        <w:tc>
          <w:tcPr>
            <w:tcW w:w="5040" w:type="dxa"/>
            <w:shd w:val="clear" w:color="auto" w:fill="365F91" w:themeFill="accent1" w:themeFillShade="BF"/>
            <w:vAlign w:val="center"/>
          </w:tcPr>
          <w:p w:rsidR="003B3CFE" w:rsidRPr="007427F1" w:rsidRDefault="003B3CFE" w:rsidP="00374E79">
            <w:pPr>
              <w:pStyle w:val="Title"/>
            </w:pPr>
            <w:r w:rsidRPr="007427F1">
              <w:t xml:space="preserve">Invoice </w:t>
            </w:r>
          </w:p>
        </w:tc>
        <w:sdt>
          <w:sdtPr>
            <w:id w:val="708070717"/>
            <w:placeholder>
              <w:docPart w:val="616BBDDD8C554627979EDD8CC9F2C7DF"/>
            </w:placeholder>
            <w:temporary/>
            <w:showingPlcHdr/>
            <w15:appearance w15:val="hidden"/>
          </w:sdtPr>
          <w:sdtContent>
            <w:tc>
              <w:tcPr>
                <w:tcW w:w="5040" w:type="dxa"/>
                <w:shd w:val="clear" w:color="auto" w:fill="365F91" w:themeFill="accent1" w:themeFillShade="BF"/>
                <w:vAlign w:val="center"/>
              </w:tcPr>
              <w:p w:rsidR="003B3CFE" w:rsidRPr="007427F1" w:rsidRDefault="003B3CFE" w:rsidP="00374E79">
                <w:pPr>
                  <w:pStyle w:val="Date"/>
                </w:pPr>
                <w:r w:rsidRPr="007427F1">
                  <w:t>Date</w:t>
                </w:r>
              </w:p>
            </w:tc>
          </w:sdtContent>
        </w:sdt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345"/>
        <w:gridCol w:w="2345"/>
        <w:gridCol w:w="4670"/>
      </w:tblGrid>
      <w:tr w:rsidR="003B3CFE" w:rsidRPr="007427F1" w:rsidTr="00374E79">
        <w:tc>
          <w:tcPr>
            <w:tcW w:w="2520" w:type="dxa"/>
            <w:tcBorders>
              <w:bottom w:val="single" w:sz="4" w:space="0" w:color="4F81BD" w:themeColor="accent1"/>
            </w:tcBorders>
            <w:tcMar>
              <w:top w:w="331" w:type="dxa"/>
              <w:left w:w="115" w:type="dxa"/>
              <w:right w:w="115" w:type="dxa"/>
            </w:tcMar>
          </w:tcPr>
          <w:p w:rsidR="003B3CFE" w:rsidRPr="007427F1" w:rsidRDefault="003B3CFE" w:rsidP="00374E79">
            <w:pPr>
              <w:pStyle w:val="Heading1"/>
              <w:outlineLvl w:val="0"/>
            </w:pPr>
            <w:r w:rsidRPr="007427F1">
              <w:t>Bill To</w:t>
            </w:r>
          </w:p>
        </w:tc>
        <w:tc>
          <w:tcPr>
            <w:tcW w:w="2520" w:type="dxa"/>
            <w:tcBorders>
              <w:bottom w:val="single" w:sz="4" w:space="0" w:color="4F81BD" w:themeColor="accent1"/>
            </w:tcBorders>
            <w:tcMar>
              <w:top w:w="331" w:type="dxa"/>
              <w:left w:w="115" w:type="dxa"/>
              <w:right w:w="115" w:type="dxa"/>
            </w:tcMar>
          </w:tcPr>
          <w:p w:rsidR="003B3CFE" w:rsidRPr="007427F1" w:rsidRDefault="003B3CFE" w:rsidP="00374E79">
            <w:pPr>
              <w:pStyle w:val="Heading1"/>
              <w:outlineLvl w:val="0"/>
            </w:pPr>
            <w:r w:rsidRPr="007427F1">
              <w:t>Ship To</w:t>
            </w:r>
          </w:p>
        </w:tc>
        <w:tc>
          <w:tcPr>
            <w:tcW w:w="5040" w:type="dxa"/>
            <w:tcBorders>
              <w:bottom w:val="single" w:sz="4" w:space="0" w:color="4F81BD" w:themeColor="accent1"/>
            </w:tcBorders>
            <w:tcMar>
              <w:top w:w="331" w:type="dxa"/>
              <w:left w:w="115" w:type="dxa"/>
              <w:right w:w="115" w:type="dxa"/>
            </w:tcMar>
          </w:tcPr>
          <w:p w:rsidR="003B3CFE" w:rsidRPr="007427F1" w:rsidRDefault="003B3CFE" w:rsidP="00374E79">
            <w:pPr>
              <w:pStyle w:val="Heading1"/>
              <w:outlineLvl w:val="0"/>
            </w:pPr>
            <w:r w:rsidRPr="007427F1">
              <w:t>Instructions</w:t>
            </w:r>
          </w:p>
        </w:tc>
      </w:tr>
      <w:tr w:rsidR="003B3CFE" w:rsidRPr="007427F1" w:rsidTr="00374E79">
        <w:tc>
          <w:tcPr>
            <w:tcW w:w="2520" w:type="dxa"/>
            <w:tcBorders>
              <w:top w:val="single" w:sz="4" w:space="0" w:color="4F81B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:rsidR="003B3CFE" w:rsidRDefault="003B3CFE" w:rsidP="00374E79">
            <w:r>
              <w:t>Allen Dietrich-Ward</w:t>
            </w:r>
            <w:r w:rsidRPr="007427F1">
              <w:br/>
            </w:r>
            <w:r>
              <w:t>1871 Old Main Drive</w:t>
            </w:r>
          </w:p>
          <w:p w:rsidR="003B3CFE" w:rsidRPr="007427F1" w:rsidRDefault="003B3CFE" w:rsidP="00374E79">
            <w:r>
              <w:t>Shippensburg, PA 17257</w:t>
            </w:r>
          </w:p>
        </w:tc>
        <w:tc>
          <w:tcPr>
            <w:tcW w:w="2520" w:type="dxa"/>
            <w:tcBorders>
              <w:top w:val="single" w:sz="4" w:space="0" w:color="4F81B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:rsidR="003B3CFE" w:rsidRPr="007427F1" w:rsidRDefault="003B3CFE" w:rsidP="00374E79">
            <w:sdt>
              <w:sdtPr>
                <w:id w:val="-786579127"/>
                <w:placeholder>
                  <w:docPart w:val="BC41CB1859554B9B8E9F53B4A4373A62"/>
                </w:placeholder>
                <w:temporary/>
                <w:showingPlcHdr/>
                <w15:appearance w15:val="hidden"/>
                <w:text/>
              </w:sdtPr>
              <w:sdtContent>
                <w:r w:rsidRPr="007427F1">
                  <w:t>Same as recipient</w:t>
                </w:r>
              </w:sdtContent>
            </w:sdt>
          </w:p>
        </w:tc>
        <w:tc>
          <w:tcPr>
            <w:tcW w:w="5040" w:type="dxa"/>
            <w:tcBorders>
              <w:top w:val="single" w:sz="4" w:space="0" w:color="4F81B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:rsidR="003B3CFE" w:rsidRPr="007427F1" w:rsidRDefault="003B3CFE" w:rsidP="00374E79">
            <w:r>
              <w:t>Payment Net / 30</w:t>
            </w:r>
          </w:p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1875"/>
        <w:gridCol w:w="3733"/>
        <w:gridCol w:w="1876"/>
        <w:gridCol w:w="1876"/>
      </w:tblGrid>
      <w:tr w:rsidR="003B3CFE" w:rsidRPr="007427F1" w:rsidTr="00374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:rsidR="003B3CFE" w:rsidRPr="003B3CFE" w:rsidRDefault="003B3CFE" w:rsidP="00374E7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Line Item</w:t>
            </w:r>
          </w:p>
        </w:tc>
        <w:sdt>
          <w:sdtPr>
            <w:rPr>
              <w:color w:val="FFFFFF" w:themeColor="background1"/>
            </w:rPr>
            <w:id w:val="495689249"/>
            <w:placeholder>
              <w:docPart w:val="51F1A83D30344675ADD44ED50B698780"/>
            </w:placeholder>
            <w:temporary/>
            <w:showingPlcHdr/>
            <w15:appearance w15:val="hidden"/>
          </w:sdtPr>
          <w:sdtContent>
            <w:tc>
              <w:tcPr>
                <w:tcW w:w="4032" w:type="dxa"/>
              </w:tcPr>
              <w:p w:rsidR="003B3CFE" w:rsidRPr="003B3CFE" w:rsidRDefault="003B3CFE" w:rsidP="00374E79">
                <w:pPr>
                  <w:rPr>
                    <w:color w:val="FFFFFF" w:themeColor="background1"/>
                  </w:rPr>
                </w:pPr>
                <w:r w:rsidRPr="003B3CFE">
                  <w:rPr>
                    <w:color w:val="FFFFFF" w:themeColor="background1"/>
                  </w:rPr>
                  <w:t>Description</w:t>
                </w:r>
              </w:p>
            </w:tc>
          </w:sdtContent>
        </w:sdt>
        <w:tc>
          <w:tcPr>
            <w:tcW w:w="2016" w:type="dxa"/>
          </w:tcPr>
          <w:p w:rsidR="003B3CFE" w:rsidRPr="003B3CFE" w:rsidRDefault="003B3CFE" w:rsidP="00374E79">
            <w:pPr>
              <w:jc w:val="right"/>
              <w:rPr>
                <w:color w:val="FFFFFF" w:themeColor="background1"/>
              </w:rPr>
            </w:pPr>
          </w:p>
        </w:tc>
        <w:sdt>
          <w:sdtPr>
            <w:rPr>
              <w:color w:val="FFFFFF" w:themeColor="background1"/>
            </w:rPr>
            <w:id w:val="1062519107"/>
            <w:placeholder>
              <w:docPart w:val="31F459DA13F74131A5CDFF9EF8C0FAC7"/>
            </w:placeholder>
            <w:temporary/>
            <w:showingPlcHdr/>
            <w15:appearance w15:val="hidden"/>
          </w:sdtPr>
          <w:sdtContent>
            <w:tc>
              <w:tcPr>
                <w:tcW w:w="2016" w:type="dxa"/>
              </w:tcPr>
              <w:p w:rsidR="003B3CFE" w:rsidRPr="003B3CFE" w:rsidRDefault="003B3CFE" w:rsidP="00374E79">
                <w:pPr>
                  <w:jc w:val="right"/>
                  <w:rPr>
                    <w:color w:val="FFFFFF" w:themeColor="background1"/>
                  </w:rPr>
                </w:pPr>
                <w:r w:rsidRPr="003B3CFE">
                  <w:rPr>
                    <w:color w:val="FFFFFF" w:themeColor="background1"/>
                  </w:rPr>
                  <w:t>Total</w:t>
                </w:r>
              </w:p>
            </w:tc>
          </w:sdtContent>
        </w:sdt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>
            <w:r>
              <w:t>1</w:t>
            </w:r>
          </w:p>
        </w:tc>
        <w:tc>
          <w:tcPr>
            <w:tcW w:w="4032" w:type="dxa"/>
          </w:tcPr>
          <w:p w:rsidR="003B3CFE" w:rsidRPr="007427F1" w:rsidRDefault="003B3CFE" w:rsidP="00374E79">
            <w:r>
              <w:t>Circuit board fabrication – PCB Way Invoice # G426909</w:t>
            </w: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  <w:r>
              <w:t>127.00</w:t>
            </w:r>
          </w:p>
        </w:tc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>
            <w:r>
              <w:t>2</w:t>
            </w:r>
          </w:p>
        </w:tc>
        <w:tc>
          <w:tcPr>
            <w:tcW w:w="4032" w:type="dxa"/>
          </w:tcPr>
          <w:p w:rsidR="003B3CFE" w:rsidRPr="007427F1" w:rsidRDefault="003B3CFE" w:rsidP="00374E79">
            <w:r>
              <w:t xml:space="preserve">Parts – </w:t>
            </w:r>
            <w:proofErr w:type="spellStart"/>
            <w:r>
              <w:t>Digikey</w:t>
            </w:r>
            <w:proofErr w:type="spellEnd"/>
            <w:r>
              <w:t xml:space="preserve"> 69206986</w:t>
            </w: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  <w:r>
              <w:t>49.04</w:t>
            </w:r>
          </w:p>
        </w:tc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>
            <w:r>
              <w:t>3</w:t>
            </w:r>
          </w:p>
        </w:tc>
        <w:tc>
          <w:tcPr>
            <w:tcW w:w="4032" w:type="dxa"/>
          </w:tcPr>
          <w:p w:rsidR="003B3CFE" w:rsidRPr="007427F1" w:rsidRDefault="003B3CFE" w:rsidP="00374E79">
            <w:r>
              <w:t xml:space="preserve">Parts – </w:t>
            </w:r>
            <w:proofErr w:type="spellStart"/>
            <w:r>
              <w:t>Digikey</w:t>
            </w:r>
            <w:proofErr w:type="spellEnd"/>
            <w:r>
              <w:t xml:space="preserve"> 69067755</w:t>
            </w: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  <w:r>
              <w:t>52.94</w:t>
            </w:r>
          </w:p>
        </w:tc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/>
        </w:tc>
        <w:tc>
          <w:tcPr>
            <w:tcW w:w="4032" w:type="dxa"/>
          </w:tcPr>
          <w:p w:rsidR="003B3CFE" w:rsidRPr="007427F1" w:rsidRDefault="003B3CFE" w:rsidP="00374E79"/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/>
        </w:tc>
        <w:tc>
          <w:tcPr>
            <w:tcW w:w="4032" w:type="dxa"/>
          </w:tcPr>
          <w:p w:rsidR="003B3CFE" w:rsidRPr="007427F1" w:rsidRDefault="003B3CFE" w:rsidP="00374E79"/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/>
        </w:tc>
        <w:tc>
          <w:tcPr>
            <w:tcW w:w="4032" w:type="dxa"/>
          </w:tcPr>
          <w:p w:rsidR="003B3CFE" w:rsidRPr="007427F1" w:rsidRDefault="003B3CFE" w:rsidP="00374E79"/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/>
        </w:tc>
        <w:tc>
          <w:tcPr>
            <w:tcW w:w="4032" w:type="dxa"/>
          </w:tcPr>
          <w:p w:rsidR="003B3CFE" w:rsidRPr="007427F1" w:rsidRDefault="003B3CFE" w:rsidP="00374E79"/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/>
        </w:tc>
        <w:tc>
          <w:tcPr>
            <w:tcW w:w="4032" w:type="dxa"/>
          </w:tcPr>
          <w:p w:rsidR="003B3CFE" w:rsidRPr="007427F1" w:rsidRDefault="003B3CFE" w:rsidP="00374E79"/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/>
        </w:tc>
        <w:tc>
          <w:tcPr>
            <w:tcW w:w="4032" w:type="dxa"/>
          </w:tcPr>
          <w:p w:rsidR="003B3CFE" w:rsidRPr="007427F1" w:rsidRDefault="003B3CFE" w:rsidP="00374E79">
            <w:r>
              <w:t>Make Checks Payable to:</w:t>
            </w: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/>
        </w:tc>
        <w:tc>
          <w:tcPr>
            <w:tcW w:w="4032" w:type="dxa"/>
          </w:tcPr>
          <w:p w:rsidR="003B3CFE" w:rsidRPr="007427F1" w:rsidRDefault="003B3CFE" w:rsidP="00374E79">
            <w:r>
              <w:t>Shippensburg University Central Treasury</w:t>
            </w: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/>
        </w:tc>
        <w:tc>
          <w:tcPr>
            <w:tcW w:w="4032" w:type="dxa"/>
          </w:tcPr>
          <w:p w:rsidR="003B3CFE" w:rsidRPr="007427F1" w:rsidRDefault="003B3CFE" w:rsidP="00374E79">
            <w:r>
              <w:t>1871 Old Main Drive</w:t>
            </w: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/>
        </w:tc>
        <w:tc>
          <w:tcPr>
            <w:tcW w:w="4032" w:type="dxa"/>
          </w:tcPr>
          <w:p w:rsidR="003B3CFE" w:rsidRPr="007427F1" w:rsidRDefault="003B3CFE" w:rsidP="00374E79">
            <w:r>
              <w:t>Shippensburg, PA 17257</w:t>
            </w:r>
            <w:bookmarkStart w:id="0" w:name="_GoBack"/>
            <w:bookmarkEnd w:id="0"/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</w:tr>
      <w:tr w:rsidR="003B3CFE" w:rsidRPr="007427F1" w:rsidTr="00374E79">
        <w:tc>
          <w:tcPr>
            <w:tcW w:w="2016" w:type="dxa"/>
          </w:tcPr>
          <w:p w:rsidR="003B3CFE" w:rsidRPr="007427F1" w:rsidRDefault="003B3CFE" w:rsidP="00374E79"/>
        </w:tc>
        <w:tc>
          <w:tcPr>
            <w:tcW w:w="4032" w:type="dxa"/>
          </w:tcPr>
          <w:p w:rsidR="003B3CFE" w:rsidRPr="007427F1" w:rsidRDefault="003B3CFE" w:rsidP="00374E79"/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</w:tr>
      <w:tr w:rsidR="003B3CFE" w:rsidRPr="007427F1" w:rsidTr="00374E7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:rsidR="003B3CFE" w:rsidRPr="007427F1" w:rsidRDefault="003B3CFE" w:rsidP="00374E79"/>
        </w:tc>
        <w:tc>
          <w:tcPr>
            <w:tcW w:w="4032" w:type="dxa"/>
          </w:tcPr>
          <w:p w:rsidR="003B3CFE" w:rsidRPr="007427F1" w:rsidRDefault="003B3CFE" w:rsidP="00374E79"/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  <w:tc>
          <w:tcPr>
            <w:tcW w:w="2016" w:type="dxa"/>
          </w:tcPr>
          <w:p w:rsidR="003B3CFE" w:rsidRPr="007427F1" w:rsidRDefault="003B3CFE" w:rsidP="00374E79">
            <w:pPr>
              <w:jc w:val="right"/>
            </w:pPr>
          </w:p>
        </w:tc>
      </w:tr>
    </w:tbl>
    <w:tbl>
      <w:tblPr>
        <w:tblW w:w="2500" w:type="pct"/>
        <w:jc w:val="right"/>
        <w:tblBorders>
          <w:insideH w:val="single" w:sz="4" w:space="0" w:color="D9D9D9" w:themeColor="background1" w:themeShade="D9"/>
        </w:tblBorders>
        <w:tblLayout w:type="fixed"/>
        <w:tblLook w:val="0480" w:firstRow="0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805"/>
        <w:gridCol w:w="1875"/>
      </w:tblGrid>
      <w:tr w:rsidR="003B3CFE" w:rsidRPr="007427F1" w:rsidTr="00374E79">
        <w:trPr>
          <w:trHeight w:val="403"/>
          <w:jc w:val="right"/>
        </w:trPr>
        <w:sdt>
          <w:sdtPr>
            <w:id w:val="465547225"/>
            <w:placeholder>
              <w:docPart w:val="8904DF3D148A4D9CB4D0E63DB74E6E74"/>
            </w:placeholder>
            <w:temporary/>
            <w:showingPlcHdr/>
            <w15:appearance w15:val="hidden"/>
          </w:sdtPr>
          <w:sdtContent>
            <w:tc>
              <w:tcPr>
                <w:tcW w:w="3024" w:type="dxa"/>
                <w:tcMar>
                  <w:top w:w="58" w:type="dxa"/>
                  <w:left w:w="115" w:type="dxa"/>
                  <w:right w:w="115" w:type="dxa"/>
                </w:tcMar>
                <w:vAlign w:val="center"/>
              </w:tcPr>
              <w:p w:rsidR="003B3CFE" w:rsidRPr="007427F1" w:rsidRDefault="003B3CFE" w:rsidP="00374E79">
                <w:pPr>
                  <w:pStyle w:val="Heading1"/>
                  <w:spacing w:before="80" w:after="80"/>
                </w:pPr>
                <w:r w:rsidRPr="007427F1">
                  <w:t>Subtotal</w:t>
                </w:r>
              </w:p>
            </w:tc>
          </w:sdtContent>
        </w:sdt>
        <w:tc>
          <w:tcPr>
            <w:tcW w:w="2016" w:type="dxa"/>
            <w:vAlign w:val="center"/>
          </w:tcPr>
          <w:p w:rsidR="003B3CFE" w:rsidRPr="007427F1" w:rsidRDefault="003B3CFE" w:rsidP="00374E79">
            <w:pPr>
              <w:spacing w:before="80" w:after="80"/>
              <w:jc w:val="right"/>
            </w:pPr>
            <w:r>
              <w:t>228.98</w:t>
            </w:r>
          </w:p>
        </w:tc>
      </w:tr>
      <w:tr w:rsidR="003B3CFE" w:rsidRPr="007427F1" w:rsidTr="00374E79">
        <w:trPr>
          <w:trHeight w:val="403"/>
          <w:jc w:val="right"/>
        </w:trPr>
        <w:sdt>
          <w:sdtPr>
            <w:id w:val="635385543"/>
            <w:placeholder>
              <w:docPart w:val="D3A36AD8247B47AAAB89EE73E86AC0AC"/>
            </w:placeholder>
            <w:temporary/>
            <w:showingPlcHdr/>
            <w15:appearance w15:val="hidden"/>
          </w:sdtPr>
          <w:sdtContent>
            <w:tc>
              <w:tcPr>
                <w:tcW w:w="3024" w:type="dxa"/>
                <w:vAlign w:val="center"/>
              </w:tcPr>
              <w:p w:rsidR="003B3CFE" w:rsidRPr="007427F1" w:rsidRDefault="003B3CFE" w:rsidP="00374E79">
                <w:pPr>
                  <w:pStyle w:val="Heading1"/>
                  <w:spacing w:before="80" w:after="80"/>
                </w:pPr>
                <w:r w:rsidRPr="007427F1">
                  <w:t>Sales Tax</w:t>
                </w:r>
              </w:p>
            </w:tc>
          </w:sdtContent>
        </w:sdt>
        <w:tc>
          <w:tcPr>
            <w:tcW w:w="2016" w:type="dxa"/>
            <w:vAlign w:val="center"/>
          </w:tcPr>
          <w:p w:rsidR="003B3CFE" w:rsidRPr="007427F1" w:rsidRDefault="003B3CFE" w:rsidP="00374E79">
            <w:pPr>
              <w:spacing w:before="80" w:after="80"/>
              <w:jc w:val="right"/>
            </w:pPr>
            <w:r>
              <w:t>0</w:t>
            </w:r>
          </w:p>
        </w:tc>
      </w:tr>
      <w:tr w:rsidR="003B3CFE" w:rsidRPr="007427F1" w:rsidTr="00374E79">
        <w:trPr>
          <w:trHeight w:val="403"/>
          <w:jc w:val="right"/>
        </w:trPr>
        <w:sdt>
          <w:sdtPr>
            <w:id w:val="532770588"/>
            <w:placeholder>
              <w:docPart w:val="FD530AAECAFE4F97B4B0380E88F54223"/>
            </w:placeholder>
            <w:temporary/>
            <w:showingPlcHdr/>
            <w15:appearance w15:val="hidden"/>
          </w:sdtPr>
          <w:sdtContent>
            <w:tc>
              <w:tcPr>
                <w:tcW w:w="3024" w:type="dxa"/>
                <w:tcBorders>
                  <w:bottom w:val="single" w:sz="4" w:space="0" w:color="A6A6A6" w:themeColor="background1" w:themeShade="A6"/>
                </w:tcBorders>
                <w:vAlign w:val="center"/>
              </w:tcPr>
              <w:p w:rsidR="003B3CFE" w:rsidRPr="007427F1" w:rsidRDefault="003B3CFE" w:rsidP="00374E79">
                <w:pPr>
                  <w:pStyle w:val="Heading1"/>
                  <w:spacing w:before="80" w:after="80"/>
                </w:pPr>
                <w:r w:rsidRPr="007427F1">
                  <w:t>Shipping &amp; Handling</w:t>
                </w:r>
              </w:p>
            </w:tc>
          </w:sdtContent>
        </w:sdt>
        <w:tc>
          <w:tcPr>
            <w:tcW w:w="2016" w:type="dxa"/>
            <w:tcBorders>
              <w:bottom w:val="single" w:sz="4" w:space="0" w:color="A6A6A6" w:themeColor="background1" w:themeShade="A6"/>
            </w:tcBorders>
            <w:vAlign w:val="center"/>
          </w:tcPr>
          <w:p w:rsidR="003B3CFE" w:rsidRPr="007427F1" w:rsidRDefault="003B3CFE" w:rsidP="00374E79">
            <w:pPr>
              <w:spacing w:before="80" w:after="80"/>
              <w:jc w:val="right"/>
            </w:pPr>
            <w:r>
              <w:t>0</w:t>
            </w:r>
          </w:p>
        </w:tc>
      </w:tr>
      <w:tr w:rsidR="003B3CFE" w:rsidRPr="007427F1" w:rsidTr="00374E79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3B3CFE" w:rsidRPr="007427F1" w:rsidRDefault="003B3CFE" w:rsidP="00374E79">
            <w:pPr>
              <w:pStyle w:val="Heading2"/>
              <w:spacing w:before="80" w:after="80"/>
            </w:pPr>
            <w:sdt>
              <w:sdtPr>
                <w:id w:val="-2095767089"/>
                <w:placeholder>
                  <w:docPart w:val="6FFA998263A14118A7A4998AAFC038C2"/>
                </w:placeholder>
                <w:temporary/>
                <w:showingPlcHdr/>
                <w15:appearance w15:val="hidden"/>
              </w:sdtPr>
              <w:sdtContent>
                <w:r w:rsidRPr="007427F1">
                  <w:t>Total Due By</w:t>
                </w:r>
              </w:sdtContent>
            </w:sdt>
            <w:r w:rsidRPr="007427F1">
              <w:t xml:space="preserve"> </w:t>
            </w:r>
            <w:sdt>
              <w:sdtPr>
                <w:id w:val="-597175872"/>
                <w:placeholder>
                  <w:docPart w:val="207A8C976B374D3EACBB0AC6F605C820"/>
                </w:placeholder>
                <w:temporary/>
                <w:showingPlcHdr/>
                <w15:appearance w15:val="hidden"/>
              </w:sdtPr>
              <w:sdtContent>
                <w:r w:rsidRPr="007427F1">
                  <w:t>Date</w:t>
                </w:r>
              </w:sdtContent>
            </w:sdt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3B3CFE" w:rsidRPr="007427F1" w:rsidRDefault="003B3CFE" w:rsidP="00374E79">
            <w:pPr>
              <w:spacing w:before="80" w:after="80"/>
              <w:jc w:val="right"/>
            </w:pPr>
            <w:r>
              <w:t>8</w:t>
            </w:r>
            <w:r>
              <w:t>/31/201</w:t>
            </w:r>
            <w:r>
              <w:t>9</w:t>
            </w:r>
          </w:p>
        </w:tc>
      </w:tr>
      <w:tr w:rsidR="003B3CFE" w:rsidRPr="007427F1" w:rsidTr="00374E79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3B3CFE" w:rsidRPr="007427F1" w:rsidRDefault="003B3CFE" w:rsidP="00374E79">
            <w:pPr>
              <w:pStyle w:val="Closing"/>
            </w:pPr>
            <w:r w:rsidRPr="007427F1">
              <w:t>Thank you for your business!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3B3CFE" w:rsidRPr="007427F1" w:rsidRDefault="003B3CFE" w:rsidP="00374E79">
            <w:pPr>
              <w:spacing w:before="80" w:after="80"/>
              <w:jc w:val="right"/>
            </w:pPr>
          </w:p>
        </w:tc>
      </w:tr>
    </w:tbl>
    <w:p w:rsidR="003B3CFE" w:rsidRPr="007427F1" w:rsidRDefault="003B3CFE" w:rsidP="003B3CFE"/>
    <w:p w:rsidR="003B3CFE" w:rsidRDefault="003B3CFE" w:rsidP="003B3CFE"/>
    <w:p w:rsidR="00195ECC" w:rsidRDefault="00195ECC" w:rsidP="00195ECC"/>
    <w:p w:rsidR="00195ECC" w:rsidRPr="00D05B67" w:rsidRDefault="00195ECC" w:rsidP="00195ECC"/>
    <w:p w:rsidR="00157DB0" w:rsidRDefault="00157DB0" w:rsidP="007E69AA"/>
    <w:sectPr w:rsidR="00157DB0" w:rsidSect="00157D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9" w:right="1440" w:bottom="1422" w:left="1440" w:header="0" w:footer="9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C3A" w:rsidRDefault="005E0C3A" w:rsidP="001A0C78">
      <w:r>
        <w:separator/>
      </w:r>
    </w:p>
  </w:endnote>
  <w:endnote w:type="continuationSeparator" w:id="0">
    <w:p w:rsidR="005E0C3A" w:rsidRDefault="005E0C3A" w:rsidP="001A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0AA" w:rsidRDefault="00E01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C78" w:rsidRDefault="001A0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0AA" w:rsidRDefault="00E010AA">
    <w:pPr>
      <w:pStyle w:val="Footer"/>
    </w:pPr>
    <w:r>
      <w:rPr>
        <w:noProof/>
      </w:rPr>
      <w:drawing>
        <wp:inline distT="0" distB="0" distL="0" distR="0" wp14:anchorId="0EC698AC" wp14:editId="73DBBD92">
          <wp:extent cx="5500370" cy="802005"/>
          <wp:effectExtent l="0" t="0" r="11430" b="10795"/>
          <wp:docPr id="14" name="Picture 2" descr="Description: 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0370" cy="802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C3A" w:rsidRDefault="005E0C3A" w:rsidP="001A0C78">
      <w:r>
        <w:separator/>
      </w:r>
    </w:p>
  </w:footnote>
  <w:footnote w:type="continuationSeparator" w:id="0">
    <w:p w:rsidR="005E0C3A" w:rsidRDefault="005E0C3A" w:rsidP="001A0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0AA" w:rsidRDefault="00E010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C78" w:rsidRDefault="001A0C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0AA" w:rsidRDefault="00E010AA">
    <w:pPr>
      <w:pStyle w:val="Header"/>
    </w:pPr>
    <w:r>
      <w:rPr>
        <w:noProof/>
      </w:rPr>
      <w:drawing>
        <wp:inline distT="0" distB="0" distL="0" distR="0" wp14:anchorId="72481330" wp14:editId="52151B56">
          <wp:extent cx="5943600" cy="1587539"/>
          <wp:effectExtent l="0" t="0" r="0" b="12700"/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875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FE"/>
    <w:rsid w:val="00021B27"/>
    <w:rsid w:val="0002261B"/>
    <w:rsid w:val="000A1083"/>
    <w:rsid w:val="00157DB0"/>
    <w:rsid w:val="00195ECC"/>
    <w:rsid w:val="001A0C78"/>
    <w:rsid w:val="003B3CFE"/>
    <w:rsid w:val="00521170"/>
    <w:rsid w:val="005326FC"/>
    <w:rsid w:val="005E0C3A"/>
    <w:rsid w:val="00723774"/>
    <w:rsid w:val="007E69AA"/>
    <w:rsid w:val="00856948"/>
    <w:rsid w:val="00957FE7"/>
    <w:rsid w:val="0097553C"/>
    <w:rsid w:val="00B44FD9"/>
    <w:rsid w:val="00B55FD9"/>
    <w:rsid w:val="00E0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E20226"/>
  <w15:docId w15:val="{BA704EEF-C2F8-4FEC-91B0-4D244520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3" w:qFormat="1"/>
    <w:lsdException w:name="heading 2" w:uiPriority="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" w:qFormat="1"/>
    <w:lsdException w:name="Closing" w:semiHidden="1" w:uiPriority="6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CFE"/>
    <w:pPr>
      <w:spacing w:before="40" w:after="40"/>
    </w:pPr>
    <w:rPr>
      <w:rFonts w:asciiTheme="minorHAnsi" w:eastAsiaTheme="minorHAnsi" w:hAnsiTheme="minorHAnsi" w:cstheme="minorBidi"/>
      <w:color w:val="595959" w:themeColor="text1" w:themeTint="A6"/>
      <w:kern w:val="20"/>
    </w:rPr>
  </w:style>
  <w:style w:type="paragraph" w:styleId="Heading1">
    <w:name w:val="heading 1"/>
    <w:basedOn w:val="Normal"/>
    <w:link w:val="Heading1Char"/>
    <w:uiPriority w:val="3"/>
    <w:qFormat/>
    <w:rsid w:val="003B3CFE"/>
    <w:pPr>
      <w:keepNext/>
      <w:keepLines/>
      <w:outlineLvl w:val="0"/>
    </w:pPr>
    <w:rPr>
      <w:rFonts w:asciiTheme="majorHAnsi" w:eastAsiaTheme="majorEastAsia" w:hAnsiTheme="majorHAnsi" w:cstheme="majorBidi"/>
      <w:caps/>
      <w:color w:val="365F91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B3CFE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521170"/>
    <w:rPr>
      <w:b/>
      <w:sz w:val="28"/>
    </w:rPr>
  </w:style>
  <w:style w:type="paragraph" w:customStyle="1" w:styleId="Noparagraphstyle">
    <w:name w:val="[No paragraph style]"/>
    <w:rsid w:val="008468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53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5326F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1A0C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A0C78"/>
    <w:rPr>
      <w:rFonts w:ascii="Garamond" w:hAnsi="Garamond"/>
      <w:sz w:val="24"/>
    </w:rPr>
  </w:style>
  <w:style w:type="paragraph" w:styleId="Footer">
    <w:name w:val="footer"/>
    <w:basedOn w:val="Normal"/>
    <w:link w:val="FooterChar"/>
    <w:rsid w:val="001A0C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A0C78"/>
    <w:rPr>
      <w:rFonts w:ascii="Garamond" w:hAnsi="Garamond"/>
      <w:sz w:val="24"/>
    </w:rPr>
  </w:style>
  <w:style w:type="paragraph" w:customStyle="1" w:styleId="Style1">
    <w:name w:val="Style1"/>
    <w:basedOn w:val="Normal"/>
    <w:qFormat/>
    <w:rsid w:val="00021B27"/>
    <w:rPr>
      <w:sz w:val="36"/>
    </w:rPr>
  </w:style>
  <w:style w:type="paragraph" w:customStyle="1" w:styleId="Subject">
    <w:name w:val="Subject"/>
    <w:basedOn w:val="Normal"/>
    <w:qFormat/>
    <w:rsid w:val="00021B27"/>
    <w:rPr>
      <w:sz w:val="36"/>
    </w:rPr>
  </w:style>
  <w:style w:type="character" w:customStyle="1" w:styleId="Heading1Char">
    <w:name w:val="Heading 1 Char"/>
    <w:basedOn w:val="DefaultParagraphFont"/>
    <w:link w:val="Heading1"/>
    <w:uiPriority w:val="3"/>
    <w:rsid w:val="003B3CFE"/>
    <w:rPr>
      <w:rFonts w:asciiTheme="majorHAnsi" w:eastAsiaTheme="majorEastAsia" w:hAnsiTheme="majorHAnsi" w:cstheme="majorBidi"/>
      <w:caps/>
      <w:color w:val="365F91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B3CFE"/>
    <w:rPr>
      <w:rFonts w:asciiTheme="majorHAnsi" w:eastAsiaTheme="majorEastAsia" w:hAnsiTheme="majorHAnsi" w:cstheme="majorBidi"/>
      <w:b/>
      <w:caps/>
      <w:color w:val="365F91" w:themeColor="accent1" w:themeShade="BF"/>
      <w:kern w:val="20"/>
      <w:szCs w:val="26"/>
    </w:rPr>
  </w:style>
  <w:style w:type="paragraph" w:styleId="Title">
    <w:name w:val="Title"/>
    <w:basedOn w:val="Normal"/>
    <w:link w:val="TitleChar"/>
    <w:uiPriority w:val="1"/>
    <w:qFormat/>
    <w:rsid w:val="003B3CFE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B3CFE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paragraph" w:styleId="Closing">
    <w:name w:val="Closing"/>
    <w:basedOn w:val="Normal"/>
    <w:link w:val="ClosingChar"/>
    <w:uiPriority w:val="6"/>
    <w:unhideWhenUsed/>
    <w:qFormat/>
    <w:rsid w:val="003B3CFE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6"/>
    <w:rsid w:val="003B3CFE"/>
    <w:rPr>
      <w:rFonts w:asciiTheme="minorHAnsi" w:eastAsiaTheme="minorHAnsi" w:hAnsiTheme="minorHAnsi" w:cstheme="minorBidi"/>
      <w:color w:val="595959" w:themeColor="text1" w:themeTint="A6"/>
      <w:kern w:val="20"/>
    </w:rPr>
  </w:style>
  <w:style w:type="table" w:customStyle="1" w:styleId="InvoiceTable">
    <w:name w:val="Invoice Table"/>
    <w:basedOn w:val="TableNormal"/>
    <w:uiPriority w:val="99"/>
    <w:rsid w:val="003B3CFE"/>
    <w:pPr>
      <w:spacing w:before="80" w:after="80"/>
    </w:pPr>
    <w:rPr>
      <w:rFonts w:asciiTheme="minorHAnsi" w:eastAsiaTheme="minorHAnsi" w:hAnsiTheme="minorHAnsi" w:cstheme="minorBidi"/>
      <w:color w:val="595959" w:themeColor="text1" w:themeTint="A6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3B3CFE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3B3CFE"/>
    <w:rPr>
      <w:rFonts w:asciiTheme="majorHAnsi" w:eastAsiaTheme="minorHAnsi" w:hAnsiTheme="majorHAnsi" w:cstheme="minorBidi"/>
      <w:caps/>
      <w:color w:val="FFFFFF" w:themeColor="background1"/>
      <w:kern w:val="28"/>
      <w:sz w:val="28"/>
    </w:rPr>
  </w:style>
  <w:style w:type="table" w:styleId="PlainTable2">
    <w:name w:val="Plain Table 2"/>
    <w:basedOn w:val="TableNormal"/>
    <w:uiPriority w:val="41"/>
    <w:rsid w:val="003B3CFE"/>
    <w:pPr>
      <w:spacing w:before="40"/>
    </w:pPr>
    <w:rPr>
      <w:rFonts w:asciiTheme="minorHAnsi" w:eastAsiaTheme="minorHAnsi" w:hAnsiTheme="minorHAnsi" w:cstheme="minorBidi"/>
      <w:color w:val="595959" w:themeColor="text1" w:themeTint="A6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Documents\Templates\My%20Templates\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6BBDDD8C554627979EDD8CC9F2C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36ECC-4334-48CA-AFF8-7B7A44177EDF}"/>
      </w:docPartPr>
      <w:docPartBody>
        <w:p w:rsidR="00000000" w:rsidRDefault="005A08C8" w:rsidP="005A08C8">
          <w:pPr>
            <w:pStyle w:val="616BBDDD8C554627979EDD8CC9F2C7DF"/>
          </w:pPr>
          <w:r w:rsidRPr="007427F1">
            <w:t>Date</w:t>
          </w:r>
        </w:p>
      </w:docPartBody>
    </w:docPart>
    <w:docPart>
      <w:docPartPr>
        <w:name w:val="BC41CB1859554B9B8E9F53B4A4373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1B2A0-8654-4C44-BA08-7B1152B5A18C}"/>
      </w:docPartPr>
      <w:docPartBody>
        <w:p w:rsidR="00000000" w:rsidRDefault="005A08C8" w:rsidP="005A08C8">
          <w:pPr>
            <w:pStyle w:val="BC41CB1859554B9B8E9F53B4A4373A62"/>
          </w:pPr>
          <w:r w:rsidRPr="007427F1">
            <w:t>Same as recipient</w:t>
          </w:r>
        </w:p>
      </w:docPartBody>
    </w:docPart>
    <w:docPart>
      <w:docPartPr>
        <w:name w:val="51F1A83D30344675ADD44ED50B698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726AF-36C7-4FB5-BFDB-AC7B9A91C859}"/>
      </w:docPartPr>
      <w:docPartBody>
        <w:p w:rsidR="00000000" w:rsidRDefault="005A08C8" w:rsidP="005A08C8">
          <w:pPr>
            <w:pStyle w:val="51F1A83D30344675ADD44ED50B698780"/>
          </w:pPr>
          <w:r w:rsidRPr="007427F1">
            <w:t>Description</w:t>
          </w:r>
        </w:p>
      </w:docPartBody>
    </w:docPart>
    <w:docPart>
      <w:docPartPr>
        <w:name w:val="31F459DA13F74131A5CDFF9EF8C0F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FFD2-2CB0-4567-92F3-510A38B0B333}"/>
      </w:docPartPr>
      <w:docPartBody>
        <w:p w:rsidR="00000000" w:rsidRDefault="005A08C8" w:rsidP="005A08C8">
          <w:pPr>
            <w:pStyle w:val="31F459DA13F74131A5CDFF9EF8C0FAC7"/>
          </w:pPr>
          <w:r w:rsidRPr="007427F1">
            <w:t>Total</w:t>
          </w:r>
        </w:p>
      </w:docPartBody>
    </w:docPart>
    <w:docPart>
      <w:docPartPr>
        <w:name w:val="8904DF3D148A4D9CB4D0E63DB74E6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30CA6-2E4F-41AC-9B80-870C7A27BB29}"/>
      </w:docPartPr>
      <w:docPartBody>
        <w:p w:rsidR="00000000" w:rsidRDefault="005A08C8" w:rsidP="005A08C8">
          <w:pPr>
            <w:pStyle w:val="8904DF3D148A4D9CB4D0E63DB74E6E74"/>
          </w:pPr>
          <w:r w:rsidRPr="007427F1">
            <w:t>Subtotal</w:t>
          </w:r>
        </w:p>
      </w:docPartBody>
    </w:docPart>
    <w:docPart>
      <w:docPartPr>
        <w:name w:val="D3A36AD8247B47AAAB89EE73E86AC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AFB31-FE06-4FAE-968A-C8BF7AD2237B}"/>
      </w:docPartPr>
      <w:docPartBody>
        <w:p w:rsidR="00000000" w:rsidRDefault="005A08C8" w:rsidP="005A08C8">
          <w:pPr>
            <w:pStyle w:val="D3A36AD8247B47AAAB89EE73E86AC0AC"/>
          </w:pPr>
          <w:r w:rsidRPr="007427F1">
            <w:t>Sales Tax</w:t>
          </w:r>
        </w:p>
      </w:docPartBody>
    </w:docPart>
    <w:docPart>
      <w:docPartPr>
        <w:name w:val="FD530AAECAFE4F97B4B0380E88F54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A8C78-EF32-4CC3-9F67-E6122DC22907}"/>
      </w:docPartPr>
      <w:docPartBody>
        <w:p w:rsidR="00000000" w:rsidRDefault="005A08C8" w:rsidP="005A08C8">
          <w:pPr>
            <w:pStyle w:val="FD530AAECAFE4F97B4B0380E88F54223"/>
          </w:pPr>
          <w:r w:rsidRPr="007427F1">
            <w:t>Shipping &amp; Handling</w:t>
          </w:r>
        </w:p>
      </w:docPartBody>
    </w:docPart>
    <w:docPart>
      <w:docPartPr>
        <w:name w:val="6FFA998263A14118A7A4998AAFC03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FFBCD-666B-4949-8D6E-73BFD64ED47B}"/>
      </w:docPartPr>
      <w:docPartBody>
        <w:p w:rsidR="00000000" w:rsidRDefault="005A08C8" w:rsidP="005A08C8">
          <w:pPr>
            <w:pStyle w:val="6FFA998263A14118A7A4998AAFC038C2"/>
          </w:pPr>
          <w:r w:rsidRPr="007427F1">
            <w:t>Total Due By</w:t>
          </w:r>
        </w:p>
      </w:docPartBody>
    </w:docPart>
    <w:docPart>
      <w:docPartPr>
        <w:name w:val="207A8C976B374D3EACBB0AC6F605C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49332-8005-4DED-8DDD-F23686AC5C3C}"/>
      </w:docPartPr>
      <w:docPartBody>
        <w:p w:rsidR="00000000" w:rsidRDefault="005A08C8" w:rsidP="005A08C8">
          <w:pPr>
            <w:pStyle w:val="207A8C976B374D3EACBB0AC6F605C820"/>
          </w:pPr>
          <w:r w:rsidRPr="007427F1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C8"/>
    <w:rsid w:val="005A08C8"/>
    <w:rsid w:val="006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71A8D2402E40C490A7A51D409BB115">
    <w:name w:val="0771A8D2402E40C490A7A51D409BB115"/>
    <w:rsid w:val="005A08C8"/>
  </w:style>
  <w:style w:type="paragraph" w:customStyle="1" w:styleId="616BBDDD8C554627979EDD8CC9F2C7DF">
    <w:name w:val="616BBDDD8C554627979EDD8CC9F2C7DF"/>
    <w:rsid w:val="005A08C8"/>
  </w:style>
  <w:style w:type="paragraph" w:customStyle="1" w:styleId="BC41CB1859554B9B8E9F53B4A4373A62">
    <w:name w:val="BC41CB1859554B9B8E9F53B4A4373A62"/>
    <w:rsid w:val="005A08C8"/>
  </w:style>
  <w:style w:type="paragraph" w:customStyle="1" w:styleId="E305CE220F82486CB76920A405B8F563">
    <w:name w:val="E305CE220F82486CB76920A405B8F563"/>
    <w:rsid w:val="005A08C8"/>
  </w:style>
  <w:style w:type="paragraph" w:customStyle="1" w:styleId="51F1A83D30344675ADD44ED50B698780">
    <w:name w:val="51F1A83D30344675ADD44ED50B698780"/>
    <w:rsid w:val="005A08C8"/>
  </w:style>
  <w:style w:type="paragraph" w:customStyle="1" w:styleId="7B4F37D1F6844003A2F880E11C91A862">
    <w:name w:val="7B4F37D1F6844003A2F880E11C91A862"/>
    <w:rsid w:val="005A08C8"/>
  </w:style>
  <w:style w:type="paragraph" w:customStyle="1" w:styleId="31F459DA13F74131A5CDFF9EF8C0FAC7">
    <w:name w:val="31F459DA13F74131A5CDFF9EF8C0FAC7"/>
    <w:rsid w:val="005A08C8"/>
  </w:style>
  <w:style w:type="paragraph" w:customStyle="1" w:styleId="8904DF3D148A4D9CB4D0E63DB74E6E74">
    <w:name w:val="8904DF3D148A4D9CB4D0E63DB74E6E74"/>
    <w:rsid w:val="005A08C8"/>
  </w:style>
  <w:style w:type="paragraph" w:customStyle="1" w:styleId="D3A36AD8247B47AAAB89EE73E86AC0AC">
    <w:name w:val="D3A36AD8247B47AAAB89EE73E86AC0AC"/>
    <w:rsid w:val="005A08C8"/>
  </w:style>
  <w:style w:type="paragraph" w:customStyle="1" w:styleId="FD530AAECAFE4F97B4B0380E88F54223">
    <w:name w:val="FD530AAECAFE4F97B4B0380E88F54223"/>
    <w:rsid w:val="005A08C8"/>
  </w:style>
  <w:style w:type="paragraph" w:customStyle="1" w:styleId="6FFA998263A14118A7A4998AAFC038C2">
    <w:name w:val="6FFA998263A14118A7A4998AAFC038C2"/>
    <w:rsid w:val="005A08C8"/>
  </w:style>
  <w:style w:type="paragraph" w:customStyle="1" w:styleId="207A8C976B374D3EACBB0AC6F605C820">
    <w:name w:val="207A8C976B374D3EACBB0AC6F605C820"/>
    <w:rsid w:val="005A0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18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1, 2005</vt:lpstr>
    </vt:vector>
  </TitlesOfParts>
  <Company>Shippensburg University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1, 2005</dc:title>
  <dc:subject/>
  <dc:creator>tbriggs</dc:creator>
  <cp:keywords/>
  <dc:description/>
  <cp:lastModifiedBy>Tom Briggs</cp:lastModifiedBy>
  <cp:revision>1</cp:revision>
  <cp:lastPrinted>2019-07-26T18:04:00Z</cp:lastPrinted>
  <dcterms:created xsi:type="dcterms:W3CDTF">2019-07-26T18:00:00Z</dcterms:created>
  <dcterms:modified xsi:type="dcterms:W3CDTF">2019-07-26T18:22:00Z</dcterms:modified>
</cp:coreProperties>
</file>